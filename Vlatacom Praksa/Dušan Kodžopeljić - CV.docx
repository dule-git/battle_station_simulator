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45"/>
        <w:gridCol w:w="1665"/>
        <w:gridCol w:w="450"/>
        <w:gridCol w:w="3600"/>
        <w:gridCol w:w="2880"/>
      </w:tblGrid>
      <w:tr w:rsidR="004B4147" w:rsidRPr="001F15CF" w14:paraId="76399AF7" w14:textId="77777777" w:rsidTr="00A21AF8">
        <w:tc>
          <w:tcPr>
            <w:tcW w:w="2160" w:type="dxa"/>
            <w:gridSpan w:val="2"/>
          </w:tcPr>
          <w:p w14:paraId="2B7B9F84" w14:textId="34CFCB51" w:rsidR="004B4147" w:rsidRPr="001F15CF" w:rsidRDefault="00BB4846" w:rsidP="004B4147">
            <w:pPr>
              <w:pStyle w:val="Logo"/>
              <w:rPr>
                <w:lang w:val="sr-Latn-RS"/>
              </w:rPr>
            </w:pPr>
            <w:r>
              <w:rPr>
                <w:noProof/>
                <w:lang w:val="sr-Latn-RS"/>
              </w:rPr>
              <w:drawing>
                <wp:anchor distT="0" distB="0" distL="114300" distR="114300" simplePos="0" relativeHeight="251662336" behindDoc="0" locked="0" layoutInCell="1" allowOverlap="1" wp14:anchorId="22B7A3C4" wp14:editId="48BBBA2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-3810</wp:posOffset>
                  </wp:positionV>
                  <wp:extent cx="1076325" cy="1066570"/>
                  <wp:effectExtent l="0" t="0" r="0" b="63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6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40" w:type="dxa"/>
            <w:gridSpan w:val="5"/>
            <w:tcBorders>
              <w:bottom w:val="single" w:sz="4" w:space="0" w:color="FFFFFF" w:themeColor="background1"/>
            </w:tcBorders>
          </w:tcPr>
          <w:p w14:paraId="40A34F10" w14:textId="42AE2238" w:rsidR="004B4147" w:rsidRPr="001F15CF" w:rsidRDefault="001F15CF" w:rsidP="004B4147">
            <w:pPr>
              <w:pStyle w:val="Title"/>
              <w:rPr>
                <w:lang w:val="sr-Latn-RS"/>
              </w:rPr>
            </w:pPr>
            <w:r w:rsidRPr="001F15CF">
              <w:rPr>
                <w:lang w:val="sr-Latn-RS"/>
              </w:rPr>
              <w:t>Dušan</w:t>
            </w:r>
          </w:p>
          <w:p w14:paraId="541CF6EC" w14:textId="3062F9EF" w:rsidR="004B4147" w:rsidRPr="001F15CF" w:rsidRDefault="001F15CF" w:rsidP="00A21AF8">
            <w:pPr>
              <w:pStyle w:val="Subtitle"/>
              <w:rPr>
                <w:lang w:val="sr-Latn-RS"/>
              </w:rPr>
            </w:pPr>
            <w:r w:rsidRPr="001F15CF">
              <w:rPr>
                <w:lang w:val="sr-Latn-RS"/>
              </w:rPr>
              <w:t>Kod</w:t>
            </w:r>
            <w:r w:rsidRPr="001F15CF">
              <w:rPr>
                <w:rFonts w:ascii="Cambria" w:hAnsi="Cambria" w:cs="Cambria"/>
                <w:lang w:val="sr-Latn-RS"/>
              </w:rPr>
              <w:t>ž</w:t>
            </w:r>
            <w:r w:rsidRPr="001F15CF">
              <w:rPr>
                <w:lang w:val="sr-Latn-RS"/>
              </w:rPr>
              <w:t>opelji</w:t>
            </w:r>
            <w:r w:rsidRPr="001F15CF">
              <w:rPr>
                <w:rFonts w:ascii="Cambria" w:hAnsi="Cambria" w:cs="Cambria"/>
                <w:lang w:val="sr-Latn-RS"/>
              </w:rPr>
              <w:t>ć</w:t>
            </w:r>
          </w:p>
        </w:tc>
      </w:tr>
      <w:tr w:rsidR="00A21AF8" w:rsidRPr="001F15CF" w14:paraId="3BCD4DD0" w14:textId="77777777" w:rsidTr="007772B1">
        <w:tc>
          <w:tcPr>
            <w:tcW w:w="2160" w:type="dxa"/>
            <w:gridSpan w:val="2"/>
          </w:tcPr>
          <w:p w14:paraId="1AFAF0C4" w14:textId="77777777" w:rsidR="00A21AF8" w:rsidRPr="001F15CF" w:rsidRDefault="00A21AF8" w:rsidP="000161E1">
            <w:pPr>
              <w:rPr>
                <w:lang w:val="sr-Latn-RS"/>
              </w:rPr>
            </w:pPr>
          </w:p>
        </w:tc>
        <w:tc>
          <w:tcPr>
            <w:tcW w:w="8640" w:type="dxa"/>
            <w:gridSpan w:val="5"/>
            <w:tcBorders>
              <w:top w:val="single" w:sz="4" w:space="0" w:color="FFFFFF" w:themeColor="background1"/>
            </w:tcBorders>
          </w:tcPr>
          <w:p w14:paraId="27F34C92" w14:textId="3D021495" w:rsidR="00A21AF8" w:rsidRPr="001F15CF" w:rsidRDefault="001F15CF" w:rsidP="00A21AF8">
            <w:pPr>
              <w:pStyle w:val="Jobtitle"/>
              <w:rPr>
                <w:lang w:val="sr-Latn-RS"/>
              </w:rPr>
            </w:pPr>
            <w:r w:rsidRPr="001F15CF">
              <w:rPr>
                <w:lang w:val="sr-Latn-RS"/>
              </w:rPr>
              <w:t>STUDENT</w:t>
            </w:r>
          </w:p>
        </w:tc>
      </w:tr>
      <w:tr w:rsidR="007772B1" w:rsidRPr="001F15CF" w14:paraId="0570CD77" w14:textId="77777777" w:rsidTr="00FF57DE">
        <w:trPr>
          <w:trHeight w:val="675"/>
        </w:trPr>
        <w:tc>
          <w:tcPr>
            <w:tcW w:w="2160" w:type="dxa"/>
            <w:gridSpan w:val="2"/>
          </w:tcPr>
          <w:p w14:paraId="4E2EF70F" w14:textId="77777777" w:rsidR="007772B1" w:rsidRPr="001F15CF" w:rsidRDefault="007772B1" w:rsidP="00A21AF8">
            <w:pPr>
              <w:rPr>
                <w:lang w:val="sr-Latn-RS"/>
              </w:rPr>
            </w:pPr>
          </w:p>
        </w:tc>
        <w:tc>
          <w:tcPr>
            <w:tcW w:w="8640" w:type="dxa"/>
            <w:gridSpan w:val="5"/>
          </w:tcPr>
          <w:p w14:paraId="7AC8D3C3" w14:textId="77777777" w:rsidR="007772B1" w:rsidRPr="001F15CF" w:rsidRDefault="007772B1" w:rsidP="00A21AF8">
            <w:pPr>
              <w:pStyle w:val="Jobtitle"/>
              <w:rPr>
                <w:lang w:val="sr-Latn-RS"/>
              </w:rPr>
            </w:pPr>
          </w:p>
        </w:tc>
      </w:tr>
      <w:tr w:rsidR="00BF0DAF" w:rsidRPr="001F15CF" w14:paraId="417059A1" w14:textId="77777777" w:rsidTr="00452292">
        <w:tc>
          <w:tcPr>
            <w:tcW w:w="540" w:type="dxa"/>
            <w:vAlign w:val="center"/>
          </w:tcPr>
          <w:p w14:paraId="5386F7D1" w14:textId="77777777" w:rsidR="00BF0DAF" w:rsidRPr="001F15CF" w:rsidRDefault="00BF0DAF" w:rsidP="00BF0DAF">
            <w:pPr>
              <w:pStyle w:val="Contact"/>
              <w:rPr>
                <w:lang w:val="sr-Latn-RS"/>
              </w:rPr>
            </w:pPr>
            <w:r w:rsidRPr="001F15CF">
              <w:rPr>
                <w:noProof/>
                <w:lang w:val="sr-Latn-RS"/>
              </w:rPr>
              <mc:AlternateContent>
                <mc:Choice Requires="wpg">
                  <w:drawing>
                    <wp:inline distT="0" distB="0" distL="0" distR="0" wp14:anchorId="7C548A92" wp14:editId="5254F887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44385B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3"/>
            <w:vAlign w:val="center"/>
          </w:tcPr>
          <w:p w14:paraId="7BDDDF7E" w14:textId="7651E8D5" w:rsidR="00BF0DAF" w:rsidRPr="001F15CF" w:rsidRDefault="001F15CF" w:rsidP="00BF0DAF">
            <w:pPr>
              <w:pStyle w:val="Contact"/>
              <w:rPr>
                <w:lang w:val="sr-Latn-RS"/>
              </w:rPr>
            </w:pPr>
            <w:r>
              <w:rPr>
                <w:lang w:val="sr-Latn-RS"/>
              </w:rPr>
              <w:t>+381/60-51-05-998</w:t>
            </w:r>
          </w:p>
        </w:tc>
        <w:tc>
          <w:tcPr>
            <w:tcW w:w="450" w:type="dxa"/>
          </w:tcPr>
          <w:p w14:paraId="09D3EB6C" w14:textId="77777777" w:rsidR="00BF0DAF" w:rsidRPr="001F15CF" w:rsidRDefault="00BF0DAF" w:rsidP="00BF0DAF">
            <w:pPr>
              <w:rPr>
                <w:lang w:val="sr-Latn-RS"/>
              </w:rPr>
            </w:pPr>
          </w:p>
        </w:tc>
        <w:tc>
          <w:tcPr>
            <w:tcW w:w="6480" w:type="dxa"/>
            <w:gridSpan w:val="2"/>
            <w:vMerge w:val="restart"/>
          </w:tcPr>
          <w:p w14:paraId="21FB5172" w14:textId="42EBF3AB" w:rsidR="00BF0DAF" w:rsidRPr="001F15CF" w:rsidRDefault="001F15CF" w:rsidP="00BF0DAF">
            <w:pPr>
              <w:pStyle w:val="Heading1"/>
              <w:rPr>
                <w:lang w:val="sr-Latn-RS"/>
              </w:rPr>
            </w:pPr>
            <w:r w:rsidRPr="001F15CF">
              <w:rPr>
                <w:lang w:val="sr-Latn-RS"/>
              </w:rPr>
              <w:t>Profil</w:t>
            </w:r>
          </w:p>
        </w:tc>
      </w:tr>
      <w:tr w:rsidR="00BF0DAF" w:rsidRPr="001F15CF" w14:paraId="4553F374" w14:textId="77777777" w:rsidTr="00452292">
        <w:tc>
          <w:tcPr>
            <w:tcW w:w="540" w:type="dxa"/>
            <w:vAlign w:val="center"/>
          </w:tcPr>
          <w:p w14:paraId="0E2B5FD1" w14:textId="28830465" w:rsidR="00BF0DAF" w:rsidRPr="001F15CF" w:rsidRDefault="00BF0DAF" w:rsidP="00BF0DAF">
            <w:pPr>
              <w:pStyle w:val="Contact"/>
              <w:rPr>
                <w:lang w:val="sr-Latn-RS"/>
              </w:rPr>
            </w:pPr>
            <w:r w:rsidRPr="001F15CF">
              <w:rPr>
                <w:noProof/>
                <w:lang w:val="sr-Latn-RS"/>
              </w:rPr>
              <mc:AlternateContent>
                <mc:Choice Requires="wpg">
                  <w:drawing>
                    <wp:inline distT="0" distB="0" distL="0" distR="0" wp14:anchorId="20CF25B1" wp14:editId="45E5B830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45609C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3"/>
            <w:vAlign w:val="center"/>
          </w:tcPr>
          <w:p w14:paraId="31077EBD" w14:textId="184CD77B" w:rsidR="00BF0DAF" w:rsidRPr="001F15CF" w:rsidRDefault="00C32240" w:rsidP="00BF0DAF">
            <w:pPr>
              <w:pStyle w:val="Contact"/>
            </w:pPr>
            <w:hyperlink r:id="rId17" w:history="1">
              <w:r w:rsidR="001F15CF" w:rsidRPr="002F38EC">
                <w:rPr>
                  <w:rStyle w:val="Hyperlink"/>
                  <w:lang w:val="sr-Latn-RS"/>
                </w:rPr>
                <w:t>dusank98</w:t>
              </w:r>
              <w:r w:rsidR="001F15CF" w:rsidRPr="002F38EC">
                <w:rPr>
                  <w:rStyle w:val="Hyperlink"/>
                </w:rPr>
                <w:t>@gmail.com</w:t>
              </w:r>
            </w:hyperlink>
          </w:p>
        </w:tc>
        <w:tc>
          <w:tcPr>
            <w:tcW w:w="450" w:type="dxa"/>
          </w:tcPr>
          <w:p w14:paraId="0795D9C7" w14:textId="77777777" w:rsidR="00BF0DAF" w:rsidRPr="001F15CF" w:rsidRDefault="00BF0DAF" w:rsidP="00BF0DAF">
            <w:pPr>
              <w:rPr>
                <w:lang w:val="sr-Latn-RS"/>
              </w:rPr>
            </w:pPr>
          </w:p>
        </w:tc>
        <w:tc>
          <w:tcPr>
            <w:tcW w:w="6480" w:type="dxa"/>
            <w:gridSpan w:val="2"/>
            <w:vMerge/>
          </w:tcPr>
          <w:p w14:paraId="1AD054DA" w14:textId="77777777" w:rsidR="00BF0DAF" w:rsidRPr="001F15CF" w:rsidRDefault="00BF0DAF" w:rsidP="00BF0DAF">
            <w:pPr>
              <w:rPr>
                <w:lang w:val="sr-Latn-RS"/>
              </w:rPr>
            </w:pPr>
          </w:p>
        </w:tc>
      </w:tr>
      <w:tr w:rsidR="00CD2FD2" w:rsidRPr="001F15CF" w14:paraId="1EB41925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40AF9530" w14:textId="05615E0F" w:rsidR="00CD2FD2" w:rsidRPr="001F15CF" w:rsidRDefault="001F15CF" w:rsidP="00CD2FD2">
            <w:pPr>
              <w:pStyle w:val="Contact"/>
              <w:rPr>
                <w:lang w:val="sr-Latn-RS"/>
              </w:rPr>
            </w:pPr>
            <w:r w:rsidRPr="001F15CF">
              <w:rPr>
                <w:noProof/>
                <w:lang w:val="sr-Latn-RS"/>
              </w:rPr>
              <mc:AlternateContent>
                <mc:Choice Requires="wpg">
                  <w:drawing>
                    <wp:inline distT="0" distB="0" distL="0" distR="0" wp14:anchorId="03620E5D" wp14:editId="63CDC001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71BBA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0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3"/>
            <w:vAlign w:val="center"/>
          </w:tcPr>
          <w:p w14:paraId="2AFB296E" w14:textId="1EDF7A67" w:rsidR="00CD2FD2" w:rsidRPr="001F15CF" w:rsidRDefault="001F15CF" w:rsidP="00CD2FD2">
            <w:pPr>
              <w:pStyle w:val="Contact"/>
              <w:rPr>
                <w:rFonts w:asciiTheme="minorHAnsi" w:hAnsiTheme="minorHAnsi"/>
                <w:lang w:val="sr-Latn-RS"/>
              </w:rPr>
            </w:pPr>
            <w:r>
              <w:rPr>
                <w:lang w:val="sr-Latn-RS"/>
              </w:rPr>
              <w:t>Raška 11, 11040, Beograd</w:t>
            </w:r>
          </w:p>
        </w:tc>
        <w:tc>
          <w:tcPr>
            <w:tcW w:w="450" w:type="dxa"/>
          </w:tcPr>
          <w:p w14:paraId="00713662" w14:textId="77777777" w:rsidR="00CD2FD2" w:rsidRPr="001F15CF" w:rsidRDefault="00CD2FD2" w:rsidP="00CD2FD2">
            <w:pPr>
              <w:rPr>
                <w:lang w:val="sr-Latn-RS"/>
              </w:rPr>
            </w:pPr>
          </w:p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24003C7" w14:textId="587B7CF5" w:rsidR="00CD2FD2" w:rsidRPr="001F15CF" w:rsidRDefault="001F15CF" w:rsidP="00CD2FD2">
            <w:pPr>
              <w:pStyle w:val="Introduction"/>
              <w:rPr>
                <w:lang w:val="sr-Latn-RS"/>
              </w:rPr>
            </w:pPr>
            <w:r w:rsidRPr="001F15CF">
              <w:rPr>
                <w:lang w:val="sr-Latn-RS"/>
              </w:rPr>
              <w:t>Trenutno sam završna godina na Elektrotehničkom fakultetu Univerziteta u Beograd, smer Softversko Inženjerstvo.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3CDDA949" w14:textId="62A20711" w:rsidR="00CD2FD2" w:rsidRPr="001F15CF" w:rsidRDefault="001F15CF" w:rsidP="00CD2FD2">
            <w:pPr>
              <w:rPr>
                <w:lang w:val="sr-Latn-RS"/>
              </w:rPr>
            </w:pPr>
            <w:r>
              <w:rPr>
                <w:lang w:val="sr-Latn-RS"/>
              </w:rPr>
              <w:t>Moja strast su embedded sistemi i rad sa ljudima koji imaju želju da uče isto koliko i ja. Moj cilj je da jednoga dana postane</w:t>
            </w:r>
            <w:r w:rsidR="005748E1">
              <w:rPr>
                <w:lang w:val="sr-Latn-RS"/>
              </w:rPr>
              <w:t>m</w:t>
            </w:r>
            <w:r>
              <w:rPr>
                <w:lang w:val="sr-Latn-RS"/>
              </w:rPr>
              <w:t xml:space="preserve"> softverski inženjer u oblasti robotike kako bih pravio bolju budućnost softverom i zelenim idejama.</w:t>
            </w:r>
          </w:p>
        </w:tc>
      </w:tr>
      <w:tr w:rsidR="00CD2FD2" w:rsidRPr="001F15CF" w14:paraId="16A94C2B" w14:textId="77777777" w:rsidTr="00452292">
        <w:tc>
          <w:tcPr>
            <w:tcW w:w="540" w:type="dxa"/>
            <w:vAlign w:val="center"/>
          </w:tcPr>
          <w:p w14:paraId="7E356479" w14:textId="77777777" w:rsidR="00CD2FD2" w:rsidRPr="001F15CF" w:rsidRDefault="00CD2FD2" w:rsidP="00CD2FD2">
            <w:pPr>
              <w:pStyle w:val="Contact"/>
              <w:rPr>
                <w:lang w:val="sr-Latn-RS"/>
              </w:rPr>
            </w:pPr>
            <w:r w:rsidRPr="001F15CF">
              <w:rPr>
                <w:noProof/>
                <w:lang w:val="sr-Latn-RS"/>
              </w:rPr>
              <mc:AlternateContent>
                <mc:Choice Requires="wpg">
                  <w:drawing>
                    <wp:inline distT="0" distB="0" distL="0" distR="0" wp14:anchorId="05761DC9" wp14:editId="1F616337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B3AF05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3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3"/>
            <w:vAlign w:val="center"/>
          </w:tcPr>
          <w:p w14:paraId="615C7376" w14:textId="27B1BF6F" w:rsidR="00CD2FD2" w:rsidRPr="001F15CF" w:rsidRDefault="00C32240" w:rsidP="00CD2FD2">
            <w:pPr>
              <w:pStyle w:val="Contact"/>
              <w:rPr>
                <w:lang w:val="sr-Latn-RS"/>
              </w:rPr>
            </w:pPr>
            <w:hyperlink r:id="rId24" w:history="1">
              <w:r w:rsidR="002C5F59" w:rsidRPr="002C5F59">
                <w:rPr>
                  <w:rStyle w:val="Hyperlink"/>
                  <w:lang w:val="sr-Latn-RS"/>
                </w:rPr>
                <w:t>Linkedin</w:t>
              </w:r>
            </w:hyperlink>
          </w:p>
        </w:tc>
        <w:tc>
          <w:tcPr>
            <w:tcW w:w="450" w:type="dxa"/>
          </w:tcPr>
          <w:p w14:paraId="32C6594C" w14:textId="77777777" w:rsidR="00CD2FD2" w:rsidRPr="001F15CF" w:rsidRDefault="00CD2FD2" w:rsidP="00CD2FD2">
            <w:pPr>
              <w:rPr>
                <w:lang w:val="sr-Latn-RS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7E5C93DE" w14:textId="77777777" w:rsidR="00CD2FD2" w:rsidRPr="001F15CF" w:rsidRDefault="00CD2FD2" w:rsidP="00CD2FD2">
            <w:pPr>
              <w:rPr>
                <w:lang w:val="sr-Latn-RS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0A1B4FE" w14:textId="77777777" w:rsidR="00CD2FD2" w:rsidRPr="001F15CF" w:rsidRDefault="00CD2FD2" w:rsidP="00CD2FD2">
            <w:pPr>
              <w:rPr>
                <w:lang w:val="sr-Latn-RS"/>
              </w:rPr>
            </w:pPr>
          </w:p>
        </w:tc>
      </w:tr>
      <w:tr w:rsidR="00CD2FD2" w:rsidRPr="001F15CF" w14:paraId="261AC502" w14:textId="77777777" w:rsidTr="00452292">
        <w:tc>
          <w:tcPr>
            <w:tcW w:w="540" w:type="dxa"/>
            <w:vAlign w:val="center"/>
          </w:tcPr>
          <w:p w14:paraId="77DBC391" w14:textId="4BC23232" w:rsidR="00CD2FD2" w:rsidRPr="001F15CF" w:rsidRDefault="002C5F59" w:rsidP="00CD2FD2">
            <w:pPr>
              <w:pStyle w:val="Contact"/>
              <w:rPr>
                <w:lang w:val="sr-Latn-RS"/>
              </w:rPr>
            </w:pPr>
            <w:r w:rsidRPr="001F15CF">
              <w:rPr>
                <w:noProof/>
                <w:lang w:val="sr-Latn-RS"/>
              </w:rPr>
              <mc:AlternateContent>
                <mc:Choice Requires="wpg">
                  <w:drawing>
                    <wp:inline distT="0" distB="0" distL="0" distR="0" wp14:anchorId="740C922F" wp14:editId="2151161A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F0E7A2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7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3"/>
            <w:vAlign w:val="center"/>
          </w:tcPr>
          <w:p w14:paraId="44EA897C" w14:textId="397A4DD0" w:rsidR="00CD2FD2" w:rsidRPr="001F15CF" w:rsidRDefault="00C32240" w:rsidP="00CD2FD2">
            <w:pPr>
              <w:pStyle w:val="Contact"/>
              <w:rPr>
                <w:lang w:val="sr-Latn-RS"/>
              </w:rPr>
            </w:pPr>
            <w:hyperlink r:id="rId28" w:history="1">
              <w:r w:rsidR="002C5F59" w:rsidRPr="002C5F59">
                <w:rPr>
                  <w:rStyle w:val="Hyperlink"/>
                  <w:lang w:val="sr-Latn-RS"/>
                </w:rPr>
                <w:t>Freelancer</w:t>
              </w:r>
            </w:hyperlink>
          </w:p>
        </w:tc>
        <w:tc>
          <w:tcPr>
            <w:tcW w:w="450" w:type="dxa"/>
          </w:tcPr>
          <w:p w14:paraId="74A944F7" w14:textId="77777777" w:rsidR="00CD2FD2" w:rsidRPr="001F15CF" w:rsidRDefault="00CD2FD2" w:rsidP="00CD2FD2">
            <w:pPr>
              <w:rPr>
                <w:lang w:val="sr-Latn-RS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1CC7BFA7" w14:textId="77777777" w:rsidR="00CD2FD2" w:rsidRPr="001F15CF" w:rsidRDefault="00CD2FD2" w:rsidP="00CD2FD2">
            <w:pPr>
              <w:rPr>
                <w:lang w:val="sr-Latn-RS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6103054" w14:textId="77777777" w:rsidR="00CD2FD2" w:rsidRPr="001F15CF" w:rsidRDefault="00CD2FD2" w:rsidP="00CD2FD2">
            <w:pPr>
              <w:rPr>
                <w:lang w:val="sr-Latn-RS"/>
              </w:rPr>
            </w:pPr>
          </w:p>
        </w:tc>
      </w:tr>
      <w:tr w:rsidR="001D1E1A" w:rsidRPr="001F15CF" w14:paraId="516DE8C1" w14:textId="77777777" w:rsidTr="000D208F">
        <w:tc>
          <w:tcPr>
            <w:tcW w:w="540" w:type="dxa"/>
            <w:vAlign w:val="center"/>
          </w:tcPr>
          <w:p w14:paraId="6C04A3EF" w14:textId="33CBD366" w:rsidR="001D1E1A" w:rsidRPr="001F15CF" w:rsidRDefault="001D1E1A" w:rsidP="00CD2FD2">
            <w:pPr>
              <w:pStyle w:val="Contact"/>
              <w:rPr>
                <w:lang w:val="sr-Latn-RS"/>
              </w:rPr>
            </w:pPr>
          </w:p>
        </w:tc>
        <w:tc>
          <w:tcPr>
            <w:tcW w:w="1665" w:type="dxa"/>
            <w:gridSpan w:val="2"/>
            <w:vAlign w:val="center"/>
          </w:tcPr>
          <w:p w14:paraId="4312FD7B" w14:textId="77777777" w:rsidR="001D1E1A" w:rsidRPr="001F15CF" w:rsidRDefault="001D1E1A" w:rsidP="00CD2FD2">
            <w:pPr>
              <w:pStyle w:val="Contact"/>
              <w:rPr>
                <w:lang w:val="sr-Latn-RS"/>
              </w:rPr>
            </w:pPr>
          </w:p>
        </w:tc>
        <w:tc>
          <w:tcPr>
            <w:tcW w:w="1665" w:type="dxa"/>
            <w:vAlign w:val="center"/>
          </w:tcPr>
          <w:p w14:paraId="0911E93C" w14:textId="3E364572" w:rsidR="001D1E1A" w:rsidRPr="001F15CF" w:rsidRDefault="001D1E1A" w:rsidP="00CD2FD2">
            <w:pPr>
              <w:pStyle w:val="Contact"/>
              <w:rPr>
                <w:lang w:val="sr-Latn-RS"/>
              </w:rPr>
            </w:pPr>
          </w:p>
        </w:tc>
        <w:tc>
          <w:tcPr>
            <w:tcW w:w="450" w:type="dxa"/>
          </w:tcPr>
          <w:p w14:paraId="0F2D5B5F" w14:textId="77777777" w:rsidR="001D1E1A" w:rsidRPr="001F15CF" w:rsidRDefault="001D1E1A" w:rsidP="00CD2FD2">
            <w:pPr>
              <w:rPr>
                <w:lang w:val="sr-Latn-RS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A17044E" w14:textId="77777777" w:rsidR="001D1E1A" w:rsidRPr="001F15CF" w:rsidRDefault="001D1E1A" w:rsidP="00CD2FD2">
            <w:pPr>
              <w:rPr>
                <w:lang w:val="sr-Latn-RS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00D1866" w14:textId="77777777" w:rsidR="001D1E1A" w:rsidRPr="001F15CF" w:rsidRDefault="001D1E1A" w:rsidP="00CD2FD2">
            <w:pPr>
              <w:rPr>
                <w:lang w:val="sr-Latn-RS"/>
              </w:rPr>
            </w:pPr>
          </w:p>
        </w:tc>
      </w:tr>
      <w:tr w:rsidR="00CD2FD2" w:rsidRPr="001F15CF" w14:paraId="2D13ECEA" w14:textId="77777777" w:rsidTr="00FF57DE">
        <w:trPr>
          <w:trHeight w:val="77"/>
        </w:trPr>
        <w:tc>
          <w:tcPr>
            <w:tcW w:w="3870" w:type="dxa"/>
            <w:gridSpan w:val="4"/>
          </w:tcPr>
          <w:p w14:paraId="00871CF1" w14:textId="77777777" w:rsidR="00CD2FD2" w:rsidRPr="001F15CF" w:rsidRDefault="00CD2FD2" w:rsidP="00CD2FD2">
            <w:pPr>
              <w:rPr>
                <w:lang w:val="sr-Latn-RS"/>
              </w:rPr>
            </w:pPr>
          </w:p>
        </w:tc>
        <w:tc>
          <w:tcPr>
            <w:tcW w:w="450" w:type="dxa"/>
          </w:tcPr>
          <w:p w14:paraId="5A6E0172" w14:textId="77777777" w:rsidR="00CD2FD2" w:rsidRPr="001F15CF" w:rsidRDefault="00CD2FD2" w:rsidP="00CD2FD2">
            <w:pPr>
              <w:rPr>
                <w:lang w:val="sr-Latn-RS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93A5F96" w14:textId="77777777" w:rsidR="00CD2FD2" w:rsidRPr="001F15CF" w:rsidRDefault="00CD2FD2" w:rsidP="00CD2FD2">
            <w:pPr>
              <w:rPr>
                <w:lang w:val="sr-Latn-RS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F71D562" w14:textId="77777777" w:rsidR="00CD2FD2" w:rsidRPr="001F15CF" w:rsidRDefault="00CD2FD2" w:rsidP="00CD2FD2">
            <w:pPr>
              <w:rPr>
                <w:lang w:val="sr-Latn-RS"/>
              </w:rPr>
            </w:pPr>
          </w:p>
        </w:tc>
      </w:tr>
      <w:tr w:rsidR="00CD2FD2" w:rsidRPr="001F15CF" w14:paraId="74806F4F" w14:textId="77777777" w:rsidTr="00071FF8">
        <w:trPr>
          <w:trHeight w:val="170"/>
        </w:trPr>
        <w:tc>
          <w:tcPr>
            <w:tcW w:w="3870" w:type="dxa"/>
            <w:gridSpan w:val="4"/>
          </w:tcPr>
          <w:p w14:paraId="70749E74" w14:textId="77777777" w:rsidR="00CD2FD2" w:rsidRPr="001F15CF" w:rsidRDefault="00CD2FD2" w:rsidP="00CD2FD2">
            <w:pPr>
              <w:rPr>
                <w:lang w:val="sr-Latn-RS"/>
              </w:rPr>
            </w:pPr>
          </w:p>
        </w:tc>
        <w:tc>
          <w:tcPr>
            <w:tcW w:w="450" w:type="dxa"/>
          </w:tcPr>
          <w:p w14:paraId="44EFB2FD" w14:textId="77777777" w:rsidR="00CD2FD2" w:rsidRPr="001F15CF" w:rsidRDefault="00CD2FD2" w:rsidP="00CD2FD2">
            <w:pPr>
              <w:rPr>
                <w:lang w:val="sr-Latn-RS"/>
              </w:rPr>
            </w:pPr>
          </w:p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3AB26EA6" w14:textId="77777777" w:rsidR="00CD2FD2" w:rsidRPr="001F15CF" w:rsidRDefault="00CD2FD2" w:rsidP="00CD2FD2">
            <w:pPr>
              <w:rPr>
                <w:lang w:val="sr-Latn-RS"/>
              </w:rPr>
            </w:pPr>
          </w:p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6A4BAEDE" w14:textId="77777777" w:rsidR="00CD2FD2" w:rsidRPr="001F15CF" w:rsidRDefault="00CD2FD2" w:rsidP="00CD2FD2">
            <w:pPr>
              <w:rPr>
                <w:lang w:val="sr-Latn-RS"/>
              </w:rPr>
            </w:pPr>
          </w:p>
        </w:tc>
      </w:tr>
      <w:tr w:rsidR="00144072" w:rsidRPr="001F15CF" w14:paraId="6C88AA99" w14:textId="77777777" w:rsidTr="003C0BB5">
        <w:tc>
          <w:tcPr>
            <w:tcW w:w="3870" w:type="dxa"/>
            <w:gridSpan w:val="4"/>
            <w:tcBorders>
              <w:right w:val="single" w:sz="4" w:space="0" w:color="D9D9D9" w:themeColor="background1" w:themeShade="D9"/>
            </w:tcBorders>
          </w:tcPr>
          <w:p w14:paraId="7E3B22C8" w14:textId="132EFAC6" w:rsidR="00144072" w:rsidRPr="001F15CF" w:rsidRDefault="00FF57DE" w:rsidP="00144072">
            <w:pPr>
              <w:pStyle w:val="Heading1"/>
              <w:rPr>
                <w:lang w:val="sr-Latn-RS"/>
              </w:rPr>
            </w:pPr>
            <w:r>
              <w:rPr>
                <w:lang w:val="sr-Latn-RS"/>
              </w:rPr>
              <w:t>Veštine</w:t>
            </w:r>
          </w:p>
          <w:p w14:paraId="3DB240E0" w14:textId="77736B10" w:rsidR="00144072" w:rsidRPr="001F15CF" w:rsidRDefault="002A7CD6" w:rsidP="00144072">
            <w:pPr>
              <w:rPr>
                <w:lang w:val="sr-Latn-RS"/>
              </w:rPr>
            </w:pPr>
            <w:r>
              <w:rPr>
                <w:noProof/>
                <w:lang w:val="sr-Latn-R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13AEC4" wp14:editId="2AC85D25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1239712</wp:posOffset>
                      </wp:positionV>
                      <wp:extent cx="674484" cy="19862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4484" cy="198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6106653D" w14:textId="2768FBF1" w:rsidR="002A7CD6" w:rsidRPr="002A7CD6" w:rsidRDefault="002A7CD6">
                                  <w:pPr>
                                    <w:rPr>
                                      <w:color w:val="FFFFFF" w:themeColor="background1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lang w:val="sr-Latn-RS"/>
                                    </w:rPr>
                                    <w:t>9 /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13AE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64.5pt;margin-top:97.6pt;width:53.1pt;height: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" filled="f" stroked="f">
                      <v:textbox>
                        <w:txbxContent>
                          <w:p w14:paraId="6106653D" w14:textId="2768FBF1" w:rsidR="002A7CD6" w:rsidRPr="002A7CD6" w:rsidRDefault="002A7CD6">
                            <w:pPr>
                              <w:rPr>
                                <w:color w:val="FFFFFF" w:themeColor="background1"/>
                                <w:lang w:val="sr-Latn-R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lang w:val="sr-Latn-RS"/>
                              </w:rPr>
                              <w:t>9 /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641F">
              <w:rPr>
                <w:noProof/>
                <w:lang w:val="sr-Latn-R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80E140" wp14:editId="786C430B">
                      <wp:simplePos x="0" y="0"/>
                      <wp:positionH relativeFrom="column">
                        <wp:posOffset>1875152</wp:posOffset>
                      </wp:positionH>
                      <wp:positionV relativeFrom="paragraph">
                        <wp:posOffset>1310133</wp:posOffset>
                      </wp:positionV>
                      <wp:extent cx="153835" cy="90904"/>
                      <wp:effectExtent l="0" t="6668" r="0" b="0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3835" cy="90904"/>
                              </a:xfrm>
                              <a:prstGeom prst="triangl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6CB2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0" o:spid="_x0000_s1026" type="#_x0000_t5" style="position:absolute;margin-left:147.65pt;margin-top:103.15pt;width:12.1pt;height:7.1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" fillcolor="#1d3251 [3204]" stroked="f" strokeweight="1pt"/>
                  </w:pict>
                </mc:Fallback>
              </mc:AlternateContent>
            </w:r>
            <w:r w:rsidR="00EA641F">
              <w:rPr>
                <w:noProof/>
                <w:lang w:val="sr-Latn-R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8C765" wp14:editId="0D4ABD7F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1278255</wp:posOffset>
                      </wp:positionV>
                      <wp:extent cx="1898650" cy="155575"/>
                      <wp:effectExtent l="0" t="0" r="635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0" cy="1555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6B2CBF" id="Rectangle 9" o:spid="_x0000_s1026" style="position:absolute;margin-left:.5pt;margin-top:100.65pt;width:149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" fillcolor="#1d3251 [3204]" stroked="f" strokeweight="1pt"/>
                  </w:pict>
                </mc:Fallback>
              </mc:AlternateContent>
            </w:r>
            <w:r w:rsidR="00144072" w:rsidRPr="001F15CF">
              <w:rPr>
                <w:noProof/>
                <w:lang w:val="sr-Latn-RS"/>
              </w:rPr>
              <mc:AlternateContent>
                <mc:Choice Requires="wpg">
                  <w:drawing>
                    <wp:inline distT="0" distB="0" distL="0" distR="0" wp14:anchorId="7A28B8CF" wp14:editId="0668CC18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6DDE4AD" w14:textId="18138652" w:rsidR="00144072" w:rsidRPr="008E2197" w:rsidRDefault="00071FF8" w:rsidP="008E2197">
                                      <w:pPr>
                                        <w:pStyle w:val="Skill"/>
                                      </w:pPr>
                                      <w:r>
                                        <w:t>C/C++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83453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58184EC" w14:textId="54465F63" w:rsidR="00144072" w:rsidRPr="00071FF8" w:rsidRDefault="00071FF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lang w:val="sr-Latn-RS"/>
                                        </w:rPr>
                                        <w:t>8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C918AA5" w14:textId="1F0E317F" w:rsidR="008E2197" w:rsidRDefault="00071FF8" w:rsidP="008E2197">
                                      <w:pPr>
                                        <w:pStyle w:val="Skill"/>
                                      </w:pPr>
                                      <w:r>
                                        <w:t>STM mikrokontroler i periferije</w:t>
                                      </w:r>
                                    </w:p>
                                    <w:p w14:paraId="46808F0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144779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B1C1570" w14:textId="70E46E7C" w:rsidR="00144072" w:rsidRDefault="00071FF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6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6948"/>
                                  <a:ext cx="2152098" cy="320064"/>
                                  <a:chOff x="502195" y="5765330"/>
                                  <a:chExt cx="2152098" cy="320064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B93D35" w14:textId="538AABB1" w:rsidR="008E2197" w:rsidRDefault="002A7CD6" w:rsidP="008E2197">
                                      <w:pPr>
                                        <w:pStyle w:val="Skill"/>
                                      </w:pPr>
                                      <w:r>
                                        <w:t>Java</w:t>
                                      </w:r>
                                    </w:p>
                                    <w:p w14:paraId="476E0088" w14:textId="77777777" w:rsidR="00144072" w:rsidRPr="002A7CD6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  <w:lang w:val="sr-Latn-R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330"/>
                                    <a:ext cx="183446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66473" y="578191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FF27571" w14:textId="778B622D" w:rsidR="008E2197" w:rsidRDefault="002A7CD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 / 10</w:t>
                                      </w:r>
                                    </w:p>
                                    <w:p w14:paraId="03902B9F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648"/>
                                  <a:ext cx="2152098" cy="319989"/>
                                  <a:chOff x="502195" y="6191474"/>
                                  <a:chExt cx="2152098" cy="319989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6A8C910" w14:textId="01A25137" w:rsidR="008E2197" w:rsidRDefault="00EA641F" w:rsidP="008E2197">
                                      <w:pPr>
                                        <w:pStyle w:val="Skill"/>
                                      </w:pPr>
                                      <w:r>
                                        <w:t>Engleski</w:t>
                                      </w:r>
                                    </w:p>
                                    <w:p w14:paraId="04363B24" w14:textId="77777777" w:rsidR="00144072" w:rsidRPr="00EA641F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  <w:lang w:val="sr-Latn-R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474"/>
                                    <a:ext cx="2105268" cy="14945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3CDD65D" w14:textId="3B5E832A" w:rsidR="008E2197" w:rsidRDefault="00071FF8" w:rsidP="008E2197">
                                      <w:pPr>
                                        <w:pStyle w:val="Skill"/>
                                      </w:pPr>
                                      <w:r>
                                        <w:t>Francuski</w:t>
                                      </w:r>
                                    </w:p>
                                    <w:p w14:paraId="4AA582D4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5B2B07F" w14:textId="77777777" w:rsidR="008E2197" w:rsidRDefault="00C3224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00473245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14:paraId="1329D4C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28B8CF" id="Group 153" o:spid="_x0000_s1027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">
                      <v:group id="Group 16" o:spid="_x0000_s1028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29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06DDE4AD" w14:textId="18138652" w:rsidR="00144072" w:rsidRPr="008E2197" w:rsidRDefault="00071FF8" w:rsidP="008E2197">
                                <w:pPr>
                                  <w:pStyle w:val="Skill"/>
                                </w:pPr>
                                <w:r>
                                  <w:t>C/C++</w:t>
                                </w:r>
                              </w:p>
                            </w:txbxContent>
                          </v:textbox>
                        </v:shape>
                        <v:rect id="Rectangle 58" o:spid="_x0000_s1030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1" type="#_x0000_t15" style="position:absolute;left:5021;top:49134;width:18346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" adj="20639" fillcolor="#1d3251 [3204]" stroked="f" strokeweight="1pt"/>
                        <v:shape id="TextBox 58" o:spid="_x0000_s1032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058184EC" w14:textId="54465F63" w:rsidR="00144072" w:rsidRPr="00071FF8" w:rsidRDefault="00071FF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  <w:lang w:val="sr-Latn-RS"/>
                                  </w:rPr>
                                </w:pPr>
                                <w:r>
                                  <w:rPr>
                                    <w:lang w:val="sr-Latn-RS"/>
                                  </w:rPr>
                                  <w:t>8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3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4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0C918AA5" w14:textId="1F0E317F" w:rsidR="008E2197" w:rsidRDefault="00071FF8" w:rsidP="008E2197">
                                <w:pPr>
                                  <w:pStyle w:val="Skill"/>
                                </w:pPr>
                                <w:r>
                                  <w:t xml:space="preserve">STM </w:t>
                                </w:r>
                                <w:proofErr w:type="spellStart"/>
                                <w:r>
                                  <w:t>mikrokontroler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periferije</w:t>
                                </w:r>
                                <w:proofErr w:type="spellEnd"/>
                              </w:p>
                              <w:p w14:paraId="46808F0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5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6" type="#_x0000_t15" style="position:absolute;left:5021;top:53394;width:14478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" adj="20382" fillcolor="#1d3251 [3204]" stroked="f" strokeweight="1pt"/>
                        <v:shape id="TextBox 117" o:spid="_x0000_s1037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0B1C1570" w14:textId="70E46E7C" w:rsidR="00144072" w:rsidRDefault="00071FF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6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38" alt="Skill" style="position:absolute;top:8569;width:21520;height:3201" coordorigin="5021,57653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9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72B93D35" w14:textId="538AABB1" w:rsidR="008E2197" w:rsidRDefault="002A7CD6" w:rsidP="008E2197">
                                <w:pPr>
                                  <w:pStyle w:val="Skill"/>
                                </w:pPr>
                                <w:r>
                                  <w:t>Java</w:t>
                                </w:r>
                              </w:p>
                              <w:p w14:paraId="476E0088" w14:textId="77777777" w:rsidR="00144072" w:rsidRPr="002A7CD6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sr-Latn-RS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0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1" type="#_x0000_t15" style="position:absolute;left:5021;top:57653;width:18345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" adj="20639" fillcolor="#1d3251 [3204]" stroked="f" strokeweight="1pt"/>
                        <v:shape id="TextBox 122" o:spid="_x0000_s1042" type="#_x0000_t202" style="position:absolute;left:11664;top:57819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2FF27571" w14:textId="778B622D" w:rsidR="008E2197" w:rsidRDefault="002A7CD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 / 10</w:t>
                                </w:r>
                              </w:p>
                              <w:p w14:paraId="03902B9F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3" alt="Skill" style="position:absolute;top:12856;width:21520;height:3200" coordorigin="5021,6191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4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36A8C910" w14:textId="01A25137" w:rsidR="008E2197" w:rsidRDefault="00EA641F" w:rsidP="008E2197">
                                <w:pPr>
                                  <w:pStyle w:val="Skill"/>
                                </w:pPr>
                                <w:proofErr w:type="spellStart"/>
                                <w:r>
                                  <w:t>Engleski</w:t>
                                </w:r>
                                <w:proofErr w:type="spellEnd"/>
                              </w:p>
                              <w:p w14:paraId="04363B24" w14:textId="77777777" w:rsidR="00144072" w:rsidRPr="00EA641F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sr-Latn-RS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5" style="position:absolute;left:5021;top:61914;width:21053;height:1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" fillcolor="#cdedda [3207]" stroked="f"/>
                      </v:group>
                      <v:group id="Group 27" o:spid="_x0000_s1046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7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43CDD65D" w14:textId="3B5E832A" w:rsidR="008E2197" w:rsidRDefault="00071FF8" w:rsidP="008E2197">
                                <w:pPr>
                                  <w:pStyle w:val="Skill"/>
                                </w:pPr>
                                <w:proofErr w:type="spellStart"/>
                                <w:r>
                                  <w:t>Francuski</w:t>
                                </w:r>
                                <w:proofErr w:type="spellEnd"/>
                              </w:p>
                              <w:p w14:paraId="4AA582D4" w14:textId="77777777" w:rsidR="00144072" w:rsidRDefault="00144072" w:rsidP="008E2197"/>
                            </w:txbxContent>
                          </v:textbox>
                        </v:shape>
                        <v:rect id="Rectangle 30" o:spid="_x0000_s1048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49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0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65B2B07F" w14:textId="77777777" w:rsidR="008E2197" w:rsidRDefault="008823DC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00473245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6 / 10</w:t>
                                    </w:r>
                                  </w:sdtContent>
                                </w:sdt>
                              </w:p>
                              <w:p w14:paraId="1329D4C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7A6FB2B4" w14:textId="023548C5" w:rsidR="008E2197" w:rsidRPr="00FF57DE" w:rsidRDefault="00FF57DE" w:rsidP="008E2197">
            <w:pPr>
              <w:pStyle w:val="Heading1"/>
              <w:rPr>
                <w:lang w:val="sr-Latn-RS"/>
              </w:rPr>
            </w:pPr>
            <w:r>
              <w:rPr>
                <w:lang w:val="sr-Latn-RS"/>
              </w:rPr>
              <w:t>školovanje</w:t>
            </w:r>
          </w:p>
          <w:p w14:paraId="2A27A1B9" w14:textId="568B4A1C" w:rsidR="008E2197" w:rsidRPr="00FF57DE" w:rsidRDefault="00FF57DE" w:rsidP="008E2197">
            <w:pPr>
              <w:pStyle w:val="Heading2"/>
              <w:rPr>
                <w:lang w:val="sr-Latn-RS"/>
              </w:rPr>
            </w:pPr>
            <w:r>
              <w:rPr>
                <w:lang w:val="sr-Latn-RS"/>
              </w:rPr>
              <w:t>Treća beogradska gimnazija</w:t>
            </w:r>
          </w:p>
          <w:p w14:paraId="4D73F346" w14:textId="59BA37A6" w:rsidR="00552F9B" w:rsidRPr="001F15CF" w:rsidRDefault="00FF57DE" w:rsidP="00552F9B">
            <w:pPr>
              <w:pStyle w:val="Heading4"/>
              <w:rPr>
                <w:lang w:val="sr-Latn-RS"/>
              </w:rPr>
            </w:pPr>
            <w:r>
              <w:rPr>
                <w:lang w:val="sr-Latn-RS"/>
              </w:rPr>
              <w:t>Društveno-jezički smer</w:t>
            </w:r>
          </w:p>
          <w:p w14:paraId="74489FB1" w14:textId="3899197B" w:rsidR="00552F9B" w:rsidRPr="001F15CF" w:rsidRDefault="00FF57DE" w:rsidP="00552F9B">
            <w:pPr>
              <w:rPr>
                <w:lang w:val="sr-Latn-RS"/>
              </w:rPr>
            </w:pPr>
            <w:r>
              <w:rPr>
                <w:lang w:val="sr-Latn-RS"/>
              </w:rPr>
              <w:t>2013 - 2017</w:t>
            </w:r>
          </w:p>
          <w:p w14:paraId="21232C49" w14:textId="10F66479" w:rsidR="00552F9B" w:rsidRPr="001F15CF" w:rsidRDefault="00FF57DE" w:rsidP="00552F9B">
            <w:pPr>
              <w:pStyle w:val="Heading2"/>
              <w:rPr>
                <w:lang w:val="sr-Latn-RS"/>
              </w:rPr>
            </w:pPr>
            <w:r>
              <w:rPr>
                <w:lang w:val="sr-Latn-RS"/>
              </w:rPr>
              <w:t>Elektrotehnički fakultet</w:t>
            </w:r>
          </w:p>
          <w:p w14:paraId="5D669E0C" w14:textId="5B88775E" w:rsidR="00552F9B" w:rsidRPr="001F15CF" w:rsidRDefault="00FF57DE" w:rsidP="00552F9B">
            <w:pPr>
              <w:pStyle w:val="Heading4"/>
              <w:rPr>
                <w:lang w:val="sr-Latn-RS"/>
              </w:rPr>
            </w:pPr>
            <w:r>
              <w:rPr>
                <w:lang w:val="sr-Latn-RS"/>
              </w:rPr>
              <w:t>Softversko inženjerstvo</w:t>
            </w:r>
          </w:p>
          <w:p w14:paraId="6686A749" w14:textId="2304CD2D" w:rsidR="00552F9B" w:rsidRPr="001F15CF" w:rsidRDefault="00FF57DE" w:rsidP="00552F9B">
            <w:pPr>
              <w:rPr>
                <w:lang w:val="sr-Latn-RS"/>
              </w:rPr>
            </w:pPr>
            <w:r>
              <w:rPr>
                <w:lang w:val="sr-Latn-RS"/>
              </w:rPr>
              <w:t>2017 – danas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56CC8C83" w14:textId="77777777" w:rsidR="00144072" w:rsidRPr="001F15CF" w:rsidRDefault="00144072" w:rsidP="00144072">
            <w:pPr>
              <w:pStyle w:val="Heading1"/>
              <w:rPr>
                <w:lang w:val="sr-Latn-RS"/>
              </w:rPr>
            </w:pPr>
          </w:p>
        </w:tc>
        <w:tc>
          <w:tcPr>
            <w:tcW w:w="6480" w:type="dxa"/>
            <w:gridSpan w:val="2"/>
          </w:tcPr>
          <w:p w14:paraId="00375423" w14:textId="265A8A30" w:rsidR="00144072" w:rsidRPr="001F15CF" w:rsidRDefault="002C5F59" w:rsidP="00144072">
            <w:pPr>
              <w:pStyle w:val="Heading1"/>
              <w:rPr>
                <w:lang w:val="sr-Latn-RS"/>
              </w:rPr>
            </w:pPr>
            <w:r>
              <w:rPr>
                <w:lang w:val="sr-Latn-RS"/>
              </w:rPr>
              <w:t>prethodno iskustvo</w:t>
            </w:r>
          </w:p>
          <w:p w14:paraId="65A36E52" w14:textId="0F121D51" w:rsidR="00552F9B" w:rsidRPr="001F15CF" w:rsidRDefault="002C5F59" w:rsidP="00552F9B">
            <w:pPr>
              <w:pStyle w:val="Heading3"/>
              <w:rPr>
                <w:lang w:val="sr-Latn-RS"/>
              </w:rPr>
            </w:pPr>
            <w:r>
              <w:rPr>
                <w:lang w:val="sr-Latn-RS"/>
              </w:rPr>
              <w:t>Freelancer</w:t>
            </w:r>
          </w:p>
          <w:p w14:paraId="49CC350E" w14:textId="7832F3C1" w:rsidR="004103C0" w:rsidRPr="001F15CF" w:rsidRDefault="002C5F59" w:rsidP="004103C0">
            <w:pPr>
              <w:pStyle w:val="Heading5"/>
              <w:rPr>
                <w:lang w:val="sr-Latn-RS"/>
              </w:rPr>
            </w:pPr>
            <w:r>
              <w:rPr>
                <w:lang w:val="sr-Latn-RS"/>
              </w:rPr>
              <w:t>Freelancer.com / Oktobar 2019 – Februar 2020</w:t>
            </w:r>
          </w:p>
          <w:p w14:paraId="0E151220" w14:textId="3076D759" w:rsidR="00A6425D" w:rsidRDefault="002C5F59" w:rsidP="002C5F59">
            <w:pPr>
              <w:pStyle w:val="JobDescription"/>
              <w:rPr>
                <w:lang w:val="sr-Latn-RS"/>
              </w:rPr>
            </w:pPr>
            <w:r w:rsidRPr="002C5F59">
              <w:rPr>
                <w:lang w:val="sr-Latn-RS"/>
              </w:rPr>
              <w:t>Radio sam na projektima koji su se ticali Struktura Podataka i raznih algoritama kao i Objektno-Orijentisanog Programiranja.</w:t>
            </w:r>
          </w:p>
          <w:p w14:paraId="5A3044BA" w14:textId="1FCF69AF" w:rsidR="002C5F59" w:rsidRDefault="002C5F59" w:rsidP="002C5F59">
            <w:pPr>
              <w:pStyle w:val="JobDescription"/>
              <w:rPr>
                <w:lang w:val="sr-Latn-RS"/>
              </w:rPr>
            </w:pPr>
          </w:p>
          <w:p w14:paraId="73163138" w14:textId="6F438269" w:rsidR="006E7B8D" w:rsidRPr="001F15CF" w:rsidRDefault="006E7B8D" w:rsidP="006E7B8D">
            <w:pPr>
              <w:pStyle w:val="Heading1"/>
              <w:rPr>
                <w:lang w:val="sr-Latn-RS"/>
              </w:rPr>
            </w:pPr>
            <w:r>
              <w:rPr>
                <w:lang w:val="sr-Latn-RS"/>
              </w:rPr>
              <w:t>Dodatne aktivnosti</w:t>
            </w:r>
          </w:p>
          <w:p w14:paraId="596519A9" w14:textId="29AD2F7C" w:rsidR="00A6425D" w:rsidRPr="001F15CF" w:rsidRDefault="006E7B8D" w:rsidP="00A6425D">
            <w:pPr>
              <w:pStyle w:val="Heading3"/>
              <w:rPr>
                <w:lang w:val="sr-Latn-RS"/>
              </w:rPr>
            </w:pPr>
            <w:r>
              <w:rPr>
                <w:lang w:val="sr-Latn-RS"/>
              </w:rPr>
              <w:t>Trading Bot</w:t>
            </w:r>
          </w:p>
          <w:p w14:paraId="16963F8A" w14:textId="663BD71D" w:rsidR="00A6425D" w:rsidRPr="001F15CF" w:rsidRDefault="006E7B8D" w:rsidP="00A6425D">
            <w:pPr>
              <w:pStyle w:val="Heading5"/>
              <w:rPr>
                <w:lang w:val="sr-Latn-RS"/>
              </w:rPr>
            </w:pPr>
            <w:r>
              <w:rPr>
                <w:lang w:val="sr-Latn-RS"/>
              </w:rPr>
              <w:t>Univerzitet u Beogradu / Februar 2020 – Jul 2020</w:t>
            </w:r>
          </w:p>
          <w:p w14:paraId="00C5B583" w14:textId="6A380C9C" w:rsidR="006E7B8D" w:rsidRPr="006E7B8D" w:rsidRDefault="006E7B8D" w:rsidP="006E7B8D">
            <w:pPr>
              <w:pStyle w:val="JobDescription"/>
              <w:rPr>
                <w:lang w:val="sr-Latn-RS"/>
              </w:rPr>
            </w:pPr>
            <w:r w:rsidRPr="006E7B8D">
              <w:rPr>
                <w:lang w:val="sr-Latn-RS"/>
              </w:rPr>
              <w:t>Radio sam u ulozi team lead-a za projekat na kursu Principi Softverskog Inženjerstva.</w:t>
            </w:r>
          </w:p>
          <w:p w14:paraId="6EFE714C" w14:textId="6FB3F062" w:rsidR="006E7B8D" w:rsidRDefault="006E7B8D" w:rsidP="006E7B8D">
            <w:pPr>
              <w:pStyle w:val="JobDescription"/>
              <w:rPr>
                <w:lang w:val="sr-Latn-RS"/>
              </w:rPr>
            </w:pPr>
            <w:r w:rsidRPr="006E7B8D">
              <w:rPr>
                <w:lang w:val="sr-Latn-RS"/>
              </w:rPr>
              <w:t xml:space="preserve">Projekat se sastojao od pravljenja </w:t>
            </w:r>
            <w:r w:rsidR="0019139A">
              <w:rPr>
                <w:lang w:val="sr-Latn-RS"/>
              </w:rPr>
              <w:t xml:space="preserve">web aplikacije koja je predstavljala </w:t>
            </w:r>
            <w:r w:rsidRPr="006E7B8D">
              <w:rPr>
                <w:lang w:val="sr-Latn-RS"/>
              </w:rPr>
              <w:t>simulacij</w:t>
            </w:r>
            <w:r w:rsidR="00A136B4">
              <w:rPr>
                <w:lang w:val="sr-Latn-RS"/>
              </w:rPr>
              <w:t>u</w:t>
            </w:r>
            <w:r w:rsidRPr="006E7B8D">
              <w:rPr>
                <w:lang w:val="sr-Latn-RS"/>
              </w:rPr>
              <w:t xml:space="preserve"> bota koji trguje deonicama na kripto-berzi.</w:t>
            </w:r>
          </w:p>
          <w:p w14:paraId="05F679A6" w14:textId="558772F7" w:rsidR="006E7B8D" w:rsidRDefault="006E7B8D" w:rsidP="006E7B8D">
            <w:pPr>
              <w:pStyle w:val="JobDescription"/>
              <w:rPr>
                <w:lang w:val="sr-Latn-RS"/>
              </w:rPr>
            </w:pPr>
          </w:p>
          <w:p w14:paraId="4D8FC100" w14:textId="19FA2275" w:rsidR="006E7B8D" w:rsidRPr="006E7B8D" w:rsidRDefault="006E7B8D" w:rsidP="006E7B8D">
            <w:pPr>
              <w:pStyle w:val="Heading1"/>
              <w:rPr>
                <w:lang w:val="sr-Latn-RS"/>
              </w:rPr>
            </w:pPr>
            <w:r>
              <w:rPr>
                <w:lang w:val="sr-Latn-RS"/>
              </w:rPr>
              <w:t>Kursevi</w:t>
            </w:r>
          </w:p>
          <w:p w14:paraId="60913A8B" w14:textId="31175B11" w:rsidR="00A6425D" w:rsidRPr="001F15CF" w:rsidRDefault="006E7B8D" w:rsidP="006E7B8D">
            <w:pPr>
              <w:pStyle w:val="Heading3"/>
              <w:rPr>
                <w:lang w:val="sr-Latn-RS"/>
              </w:rPr>
            </w:pPr>
            <w:r>
              <w:rPr>
                <w:lang w:val="sr-Latn-RS"/>
              </w:rPr>
              <w:t>P</w:t>
            </w:r>
            <w:r>
              <w:t xml:space="preserve">ython, </w:t>
            </w:r>
            <w:r>
              <w:rPr>
                <w:lang w:val="sr-Latn-RS"/>
              </w:rPr>
              <w:t>C</w:t>
            </w:r>
            <w:r>
              <w:t>ode by Comtrade, Januar 2020 – Jul 2020</w:t>
            </w:r>
          </w:p>
          <w:p w14:paraId="6C7C9E0D" w14:textId="081F87D0" w:rsidR="006E7B8D" w:rsidRPr="001F15CF" w:rsidRDefault="006E7B8D" w:rsidP="006E7B8D">
            <w:pPr>
              <w:pStyle w:val="Heading3"/>
              <w:rPr>
                <w:lang w:val="sr-Latn-RS"/>
              </w:rPr>
            </w:pPr>
            <w:r>
              <w:rPr>
                <w:lang w:val="sr-Latn-RS"/>
              </w:rPr>
              <w:t>Machine Learning</w:t>
            </w:r>
            <w:r>
              <w:t xml:space="preserve">, </w:t>
            </w:r>
            <w:r>
              <w:rPr>
                <w:lang w:val="sr-Latn-RS"/>
              </w:rPr>
              <w:t>Coursera (Stanford),</w:t>
            </w:r>
            <w:r>
              <w:t xml:space="preserve"> Januar 2020 – Jul 2020</w:t>
            </w:r>
          </w:p>
          <w:p w14:paraId="758AE539" w14:textId="049129B3" w:rsidR="006E7B8D" w:rsidRPr="001F15CF" w:rsidRDefault="006E7B8D" w:rsidP="006E7B8D">
            <w:pPr>
              <w:pStyle w:val="JobDescription"/>
              <w:rPr>
                <w:lang w:val="sr-Latn-RS"/>
              </w:rPr>
            </w:pPr>
          </w:p>
        </w:tc>
      </w:tr>
    </w:tbl>
    <w:p w14:paraId="5205A931" w14:textId="4E2F452C" w:rsidR="005A20B8" w:rsidRPr="001F15CF" w:rsidRDefault="005A20B8">
      <w:pPr>
        <w:rPr>
          <w:lang w:val="sr-Latn-RS"/>
        </w:rPr>
      </w:pPr>
    </w:p>
    <w:sectPr w:rsidR="005A20B8" w:rsidRPr="001F15CF" w:rsidSect="00C777FF">
      <w:headerReference w:type="default" r:id="rId29"/>
      <w:footerReference w:type="default" r:id="rId30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814F2" w14:textId="77777777" w:rsidR="00C32240" w:rsidRDefault="00C32240" w:rsidP="00B21D64">
      <w:pPr>
        <w:spacing w:after="0" w:line="240" w:lineRule="auto"/>
      </w:pPr>
      <w:r>
        <w:separator/>
      </w:r>
    </w:p>
  </w:endnote>
  <w:endnote w:type="continuationSeparator" w:id="0">
    <w:p w14:paraId="74278394" w14:textId="77777777" w:rsidR="00C32240" w:rsidRDefault="00C32240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F0861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0E5CE" wp14:editId="610CEEF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987CA8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97BCD" w14:textId="77777777" w:rsidR="00C32240" w:rsidRDefault="00C32240" w:rsidP="00B21D64">
      <w:pPr>
        <w:spacing w:after="0" w:line="240" w:lineRule="auto"/>
      </w:pPr>
      <w:r>
        <w:separator/>
      </w:r>
    </w:p>
  </w:footnote>
  <w:footnote w:type="continuationSeparator" w:id="0">
    <w:p w14:paraId="56E3FCDC" w14:textId="77777777" w:rsidR="00C32240" w:rsidRDefault="00C32240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49F70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D5052E0" wp14:editId="2D88166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7AEBFD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CF"/>
    <w:rsid w:val="000161E1"/>
    <w:rsid w:val="00021303"/>
    <w:rsid w:val="00071FF8"/>
    <w:rsid w:val="00107E81"/>
    <w:rsid w:val="00144072"/>
    <w:rsid w:val="0019139A"/>
    <w:rsid w:val="001D1E1A"/>
    <w:rsid w:val="001F15CF"/>
    <w:rsid w:val="0021475C"/>
    <w:rsid w:val="002A7CD6"/>
    <w:rsid w:val="002C5F59"/>
    <w:rsid w:val="003C0BB5"/>
    <w:rsid w:val="004067B9"/>
    <w:rsid w:val="004103C0"/>
    <w:rsid w:val="00452292"/>
    <w:rsid w:val="004865C2"/>
    <w:rsid w:val="004B4147"/>
    <w:rsid w:val="004F43BD"/>
    <w:rsid w:val="00552F9B"/>
    <w:rsid w:val="005636A7"/>
    <w:rsid w:val="005748E1"/>
    <w:rsid w:val="005908F9"/>
    <w:rsid w:val="005A20B8"/>
    <w:rsid w:val="005B7DB3"/>
    <w:rsid w:val="0061400D"/>
    <w:rsid w:val="00621B5C"/>
    <w:rsid w:val="006C2DFF"/>
    <w:rsid w:val="006E7B8D"/>
    <w:rsid w:val="007571B5"/>
    <w:rsid w:val="007772B1"/>
    <w:rsid w:val="008424CE"/>
    <w:rsid w:val="008823DC"/>
    <w:rsid w:val="00890F1A"/>
    <w:rsid w:val="008D03DC"/>
    <w:rsid w:val="008E2197"/>
    <w:rsid w:val="00997E86"/>
    <w:rsid w:val="009B7D45"/>
    <w:rsid w:val="00A136B4"/>
    <w:rsid w:val="00A21AF8"/>
    <w:rsid w:val="00A6425D"/>
    <w:rsid w:val="00A96376"/>
    <w:rsid w:val="00B03ED5"/>
    <w:rsid w:val="00B21D64"/>
    <w:rsid w:val="00B73E22"/>
    <w:rsid w:val="00BB4846"/>
    <w:rsid w:val="00BB7CE4"/>
    <w:rsid w:val="00BC33C3"/>
    <w:rsid w:val="00BF0DAF"/>
    <w:rsid w:val="00C05345"/>
    <w:rsid w:val="00C07FBB"/>
    <w:rsid w:val="00C32240"/>
    <w:rsid w:val="00C344AA"/>
    <w:rsid w:val="00C36051"/>
    <w:rsid w:val="00C37B1A"/>
    <w:rsid w:val="00C777FF"/>
    <w:rsid w:val="00CD2FD2"/>
    <w:rsid w:val="00D12DFD"/>
    <w:rsid w:val="00D62B7E"/>
    <w:rsid w:val="00EA641F"/>
    <w:rsid w:val="00F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372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1F15CF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5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F59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8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sv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hyperlink" Target="mailto:dusank98@gmail.com" TargetMode="Externa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linkedin.com/in/du%C5%A1an-kod%C5%BEopelji%C4%87-93323b191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hyperlink" Target="https://www.freelancer.com/u/Duja998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sv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sv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an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2021-03-17T17:27:00Z</dcterms:created>
  <dcterms:modified xsi:type="dcterms:W3CDTF">2021-03-17T17:55:00Z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